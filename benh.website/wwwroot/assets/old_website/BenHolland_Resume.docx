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563C41" w:rsidP="00141A4C">
      <w:pPr>
        <w:pStyle w:val="Title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74.3pt;margin-top:-19.8pt;width:44pt;height:87.6pt;z-index:251659264;mso-position-horizontal-relative:text;mso-position-vertical-relative:text">
            <v:imagedata r:id="rId8" o:title="DeerGod" cropleft="32629f"/>
            <v:shadow offset="8pt,6pt" offset2="12pt,8pt"/>
          </v:shape>
        </w:pict>
      </w:r>
      <w:r w:rsidR="008E45D2">
        <w:t>Ben Holland</w:t>
      </w:r>
    </w:p>
    <w:p w:rsidR="006270A9" w:rsidRDefault="008E45D2">
      <w:r>
        <w:t>6100 State Rd, Wadsworth, OH 44281 | (330) 703 8105</w:t>
      </w:r>
      <w:r w:rsidR="00141A4C">
        <w:t> | </w:t>
      </w:r>
      <w:hyperlink r:id="rId9" w:history="1">
        <w:r w:rsidR="000A342B" w:rsidRPr="00E1079F">
          <w:rPr>
            <w:rStyle w:val="Hyperlink"/>
          </w:rPr>
          <w:t>bhollan5@kent.edu</w:t>
        </w:r>
      </w:hyperlink>
      <w:r w:rsidR="000A342B">
        <w:t xml:space="preserve"> | </w:t>
      </w:r>
      <w:hyperlink r:id="rId10" w:history="1">
        <w:r w:rsidR="000A342B" w:rsidRPr="00E1079F">
          <w:rPr>
            <w:rStyle w:val="Hyperlink"/>
          </w:rPr>
          <w:t>http://benh.io</w:t>
        </w:r>
      </w:hyperlink>
      <w:r w:rsidR="000A342B">
        <w:t xml:space="preserve"> </w:t>
      </w:r>
    </w:p>
    <w:sdt>
      <w:sdtPr>
        <w:alias w:val="Education:"/>
        <w:tag w:val="Education:"/>
        <w:id w:val="807127995"/>
        <w:placeholder>
          <w:docPart w:val="F11311C0E30C4B40A704ECB5C92531C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580AE6">
      <w:pPr>
        <w:pStyle w:val="Heading2"/>
      </w:pPr>
      <w:r>
        <w:t xml:space="preserve">Kent State University | </w:t>
      </w:r>
      <w:r w:rsidR="00E350E0">
        <w:t xml:space="preserve">B.S in computer science </w:t>
      </w:r>
    </w:p>
    <w:p w:rsidR="00477026" w:rsidRDefault="00477026" w:rsidP="00477026">
      <w:pPr>
        <w:pStyle w:val="ListBullet"/>
        <w:spacing w:line="240" w:lineRule="auto"/>
      </w:pPr>
      <w:r>
        <w:t>Antic</w:t>
      </w:r>
      <w:r w:rsidR="00B24229">
        <w:t>ipated Graduation Date: May 2019</w:t>
      </w:r>
      <w:bookmarkStart w:id="0" w:name="_GoBack"/>
      <w:bookmarkEnd w:id="0"/>
    </w:p>
    <w:p w:rsidR="00325DA6" w:rsidRDefault="00962755" w:rsidP="00D951D6">
      <w:pPr>
        <w:pStyle w:val="ListBullet"/>
        <w:spacing w:line="240" w:lineRule="auto"/>
      </w:pPr>
      <w:r>
        <w:t>Fall 2015 –</w:t>
      </w:r>
      <w:r w:rsidR="00325DA6">
        <w:t xml:space="preserve"> Present</w:t>
      </w:r>
    </w:p>
    <w:p w:rsidR="002239B5" w:rsidRDefault="002239B5" w:rsidP="00D951D6">
      <w:pPr>
        <w:pStyle w:val="ListBullet"/>
        <w:spacing w:line="240" w:lineRule="auto"/>
      </w:pPr>
      <w:r>
        <w:t>Dean’s List</w:t>
      </w:r>
      <w:r w:rsidR="00247928">
        <w:t>:</w:t>
      </w:r>
      <w:r w:rsidR="00962755">
        <w:t xml:space="preserve"> Fall 2015 &amp; Spring 2016</w:t>
      </w:r>
    </w:p>
    <w:p w:rsidR="006270A9" w:rsidRDefault="00962755" w:rsidP="00D951D6">
      <w:pPr>
        <w:pStyle w:val="ListBullet"/>
        <w:spacing w:after="120" w:line="240" w:lineRule="auto"/>
      </w:pPr>
      <w:r>
        <w:t xml:space="preserve">Cumulative </w:t>
      </w:r>
      <w:r w:rsidR="00741FF1">
        <w:t>GPA</w:t>
      </w:r>
      <w:r w:rsidR="009D5933">
        <w:t xml:space="preserve">: </w:t>
      </w:r>
      <w:r w:rsidR="00741FF1">
        <w:t>3.305</w:t>
      </w:r>
    </w:p>
    <w:p w:rsidR="006270A9" w:rsidRDefault="002239B5" w:rsidP="00244934">
      <w:pPr>
        <w:pStyle w:val="Heading2"/>
        <w:spacing w:after="0"/>
      </w:pPr>
      <w:r>
        <w:t>Highland high school</w:t>
      </w:r>
      <w:r w:rsidR="00580AE6">
        <w:t xml:space="preserve"> | graduated 2015</w:t>
      </w:r>
    </w:p>
    <w:p w:rsidR="006270A9" w:rsidRDefault="002239B5">
      <w:pPr>
        <w:pStyle w:val="Heading1"/>
      </w:pPr>
      <w:r>
        <w:t>Programming Skills</w:t>
      </w:r>
    </w:p>
    <w:p w:rsidR="008576F1" w:rsidRDefault="00BE5294" w:rsidP="008568E5">
      <w:pPr>
        <w:pStyle w:val="Heading2"/>
      </w:pPr>
      <w:r>
        <w:t xml:space="preserve">HTML5 • Javascript • Css • Sass • </w:t>
      </w:r>
      <w:r w:rsidR="0018779C">
        <w:t xml:space="preserve">FLEX • </w:t>
      </w:r>
      <w:r>
        <w:t>jquery • c++ • python • git • sql</w:t>
      </w:r>
      <w:r w:rsidR="00962755">
        <w:t xml:space="preserve"> • Command Line</w:t>
      </w:r>
    </w:p>
    <w:p w:rsidR="009727B1" w:rsidRDefault="004D20A6" w:rsidP="009727B1">
      <w:pPr>
        <w:pStyle w:val="Heading1"/>
      </w:pPr>
      <w:r>
        <w:t xml:space="preserve">Relevant </w:t>
      </w:r>
      <w:r w:rsidR="009727B1">
        <w:t>Experience</w:t>
      </w:r>
    </w:p>
    <w:p w:rsidR="009727B1" w:rsidRDefault="009727B1" w:rsidP="009727B1">
      <w:pPr>
        <w:pStyle w:val="Heading2"/>
      </w:pPr>
      <w:r>
        <w:t>hacksu |</w:t>
      </w:r>
      <w:r w:rsidR="004A1221">
        <w:t xml:space="preserve"> co-leader |</w:t>
      </w:r>
      <w:r>
        <w:t xml:space="preserve"> Spring 2016 – present </w:t>
      </w:r>
    </w:p>
    <w:p w:rsidR="004D20A6" w:rsidRDefault="00477026" w:rsidP="00532004">
      <w:pPr>
        <w:pStyle w:val="ListParagraph"/>
        <w:numPr>
          <w:ilvl w:val="0"/>
          <w:numId w:val="25"/>
        </w:numPr>
        <w:tabs>
          <w:tab w:val="left" w:pos="810"/>
        </w:tabs>
        <w:ind w:left="180" w:hanging="180"/>
      </w:pPr>
      <w:r>
        <w:t xml:space="preserve">Part of </w:t>
      </w:r>
      <w:r w:rsidR="00D91E00">
        <w:t xml:space="preserve">a </w:t>
      </w:r>
      <w:r>
        <w:t>leadership team</w:t>
      </w:r>
      <w:r w:rsidR="00532004">
        <w:t xml:space="preserve"> organiz</w:t>
      </w:r>
      <w:r w:rsidR="00325DA6">
        <w:t>ing and teaching weekly lessons</w:t>
      </w:r>
      <w:r>
        <w:t xml:space="preserve"> introducing languages and APIs to attendees</w:t>
      </w:r>
      <w:r w:rsidR="00325DA6">
        <w:t xml:space="preserve"> with the goal of strengthening the KSU tech community, bringing new people into programming, and exposing members to new tools and resources. </w:t>
      </w:r>
    </w:p>
    <w:p w:rsidR="009727B1" w:rsidRDefault="00325DA6" w:rsidP="00532004">
      <w:pPr>
        <w:pStyle w:val="ListParagraph"/>
        <w:numPr>
          <w:ilvl w:val="0"/>
          <w:numId w:val="25"/>
        </w:numPr>
        <w:tabs>
          <w:tab w:val="left" w:pos="810"/>
        </w:tabs>
        <w:ind w:left="180" w:hanging="180"/>
      </w:pPr>
      <w:r>
        <w:t xml:space="preserve">Experience includes </w:t>
      </w:r>
      <w:r w:rsidR="002F127F">
        <w:t>learning</w:t>
      </w:r>
      <w:r>
        <w:t xml:space="preserve"> new languages</w:t>
      </w:r>
      <w:r w:rsidR="002F127F">
        <w:t>, APIs, and interfaces</w:t>
      </w:r>
      <w:r>
        <w:t xml:space="preserve"> </w:t>
      </w:r>
      <w:r w:rsidR="002F127F">
        <w:t xml:space="preserve">in a week in order to teach their basics, </w:t>
      </w:r>
      <w:r w:rsidR="00914041">
        <w:t xml:space="preserve">handling finances, and collaborating with others on tech projects. </w:t>
      </w:r>
    </w:p>
    <w:p w:rsidR="002B1F18" w:rsidRDefault="002B1F18" w:rsidP="002B1F18">
      <w:pPr>
        <w:pStyle w:val="Heading2"/>
      </w:pPr>
      <w:r>
        <w:t xml:space="preserve">kent hack enough </w:t>
      </w:r>
      <w:r w:rsidR="004A1221">
        <w:t xml:space="preserve">| Organizer </w:t>
      </w:r>
      <w:r>
        <w:t>| fall 2016 - present</w:t>
      </w:r>
    </w:p>
    <w:p w:rsidR="00BE5294" w:rsidRDefault="00D91E00" w:rsidP="00477026">
      <w:pPr>
        <w:pStyle w:val="ListParagraph"/>
        <w:numPr>
          <w:ilvl w:val="0"/>
          <w:numId w:val="25"/>
        </w:numPr>
        <w:tabs>
          <w:tab w:val="left" w:pos="810"/>
        </w:tabs>
        <w:ind w:left="180" w:hanging="180"/>
      </w:pPr>
      <w:r>
        <w:t>Part of an organizing team</w:t>
      </w:r>
      <w:r w:rsidR="00247928">
        <w:t xml:space="preserve"> </w:t>
      </w:r>
      <w:r>
        <w:t xml:space="preserve">in charge of </w:t>
      </w:r>
      <w:r w:rsidR="002B1F18">
        <w:t xml:space="preserve">social media, promotion, event management, event mentoring, teaching lessons, and </w:t>
      </w:r>
      <w:r w:rsidR="00F4309D">
        <w:t xml:space="preserve">facilitating group making, meals, and sponsor events. </w:t>
      </w:r>
      <w:r w:rsidR="004D20A6">
        <w:t>Designing front end for KHE 2017.</w:t>
      </w:r>
    </w:p>
    <w:p w:rsidR="004D20A6" w:rsidRDefault="004D20A6" w:rsidP="00244934">
      <w:pPr>
        <w:pStyle w:val="Heading2"/>
      </w:pPr>
      <w:r>
        <w:t xml:space="preserve">various hackathons | </w:t>
      </w:r>
      <w:r w:rsidR="004A1221">
        <w:t xml:space="preserve">Participant | </w:t>
      </w:r>
      <w:r>
        <w:t>fall 2016 - present</w:t>
      </w:r>
    </w:p>
    <w:p w:rsidR="00244934" w:rsidRDefault="004D20A6" w:rsidP="00244934">
      <w:pPr>
        <w:pStyle w:val="ListParagraph"/>
        <w:numPr>
          <w:ilvl w:val="0"/>
          <w:numId w:val="25"/>
        </w:numPr>
        <w:tabs>
          <w:tab w:val="left" w:pos="810"/>
        </w:tabs>
        <w:ind w:left="180" w:hanging="180"/>
      </w:pPr>
      <w:r>
        <w:t>C</w:t>
      </w:r>
      <w:r w:rsidR="00247928">
        <w:t xml:space="preserve">ollaborated with diverse </w:t>
      </w:r>
      <w:r w:rsidR="00477026">
        <w:t>range of innovators in the</w:t>
      </w:r>
      <w:r>
        <w:t xml:space="preserve"> tech community to build various projects</w:t>
      </w:r>
      <w:r w:rsidR="00247928">
        <w:t xml:space="preserve"> in 6 hackathons</w:t>
      </w:r>
      <w:r>
        <w:t xml:space="preserve">, including a rhyming twitterbot using Python and the Twitter API, </w:t>
      </w:r>
      <w:r w:rsidR="00244934">
        <w:t>a website for matching potential hackathon groups, a Monty Hall Gameshow simulator, and others</w:t>
      </w:r>
      <w:r>
        <w:t>.</w:t>
      </w:r>
    </w:p>
    <w:p w:rsidR="00244934" w:rsidRPr="00BE5294" w:rsidRDefault="00563C41" w:rsidP="00244934">
      <w:pPr>
        <w:pStyle w:val="ListParagraph"/>
        <w:numPr>
          <w:ilvl w:val="0"/>
          <w:numId w:val="25"/>
        </w:numPr>
        <w:tabs>
          <w:tab w:val="left" w:pos="810"/>
        </w:tabs>
        <w:ind w:left="180" w:hanging="180"/>
      </w:pPr>
      <w:hyperlink r:id="rId11" w:history="1">
        <w:r w:rsidR="00244934" w:rsidRPr="00C62087">
          <w:rPr>
            <w:rStyle w:val="Hyperlink"/>
          </w:rPr>
          <w:t>https://devpost.com/bhollan5</w:t>
        </w:r>
      </w:hyperlink>
      <w:r w:rsidR="00244934">
        <w:t xml:space="preserve"> </w:t>
      </w:r>
    </w:p>
    <w:p w:rsidR="006270A9" w:rsidRDefault="00325DA6" w:rsidP="004E7E9D">
      <w:pPr>
        <w:pStyle w:val="Heading1"/>
        <w:spacing w:before="0"/>
      </w:pPr>
      <w:r>
        <w:t>Employment History</w:t>
      </w:r>
    </w:p>
    <w:p w:rsidR="006270A9" w:rsidRDefault="008576F1" w:rsidP="00244934">
      <w:pPr>
        <w:pStyle w:val="Heading2"/>
      </w:pPr>
      <w:r>
        <w:t>sheetz</w:t>
      </w:r>
      <w:r w:rsidR="009D5933">
        <w:t> | </w:t>
      </w:r>
      <w:r w:rsidR="004A1221">
        <w:t xml:space="preserve">Salesperson | </w:t>
      </w:r>
      <w:r>
        <w:t xml:space="preserve">june – september 2016 </w:t>
      </w:r>
      <w:r w:rsidR="00962755">
        <w:t>| Medina, oh</w:t>
      </w:r>
    </w:p>
    <w:p w:rsidR="006270A9" w:rsidRDefault="00962755" w:rsidP="00244934">
      <w:pPr>
        <w:pStyle w:val="ListBullet"/>
        <w:tabs>
          <w:tab w:val="clear" w:pos="216"/>
          <w:tab w:val="num" w:pos="180"/>
        </w:tabs>
        <w:spacing w:line="240" w:lineRule="auto"/>
      </w:pPr>
      <w:r>
        <w:t>Handling a variety of tasks, including</w:t>
      </w:r>
      <w:r w:rsidR="004A1221">
        <w:t xml:space="preserve"> sales, inventory, and customer service</w:t>
      </w:r>
      <w:r w:rsidR="00A02A9E">
        <w:t>.</w:t>
      </w:r>
    </w:p>
    <w:p w:rsidR="006270A9" w:rsidRDefault="008576F1" w:rsidP="00244934">
      <w:pPr>
        <w:pStyle w:val="Heading2"/>
      </w:pPr>
      <w:r>
        <w:t>hb198Facts</w:t>
      </w:r>
      <w:r w:rsidR="009D5933">
        <w:t> | </w:t>
      </w:r>
      <w:r w:rsidR="004A1221">
        <w:t xml:space="preserve">web design/social media manager | </w:t>
      </w:r>
      <w:r>
        <w:t>june 2015 – february 2016</w:t>
      </w:r>
    </w:p>
    <w:p w:rsidR="001B29CF" w:rsidRDefault="00A02A9E" w:rsidP="00244934">
      <w:pPr>
        <w:pStyle w:val="ListBullet"/>
        <w:tabs>
          <w:tab w:val="clear" w:pos="216"/>
          <w:tab w:val="num" w:pos="180"/>
        </w:tabs>
        <w:spacing w:line="240" w:lineRule="auto"/>
      </w:pPr>
      <w:r>
        <w:t xml:space="preserve">Headed the development, promotion and management of a website and social media presence to combat legislation in the Ohio House, on behalf of a client.  Worked with HTML, CSS, Javascript, JQuery, and </w:t>
      </w:r>
      <w:r w:rsidR="009727B1">
        <w:t>hosting.</w:t>
      </w:r>
    </w:p>
    <w:p w:rsidR="00D951D6" w:rsidRDefault="00244934" w:rsidP="00244934">
      <w:pPr>
        <w:pStyle w:val="Heading1"/>
      </w:pPr>
      <w:r>
        <w:t>Oth</w:t>
      </w:r>
      <w:r w:rsidR="00D951D6">
        <w:t>er Skills/Experiences</w:t>
      </w:r>
    </w:p>
    <w:p w:rsidR="00244934" w:rsidRDefault="00D951D6" w:rsidP="009154DF">
      <w:pPr>
        <w:pStyle w:val="ListBullet"/>
        <w:spacing w:line="240" w:lineRule="auto"/>
      </w:pPr>
      <w:r>
        <w:t>Knowledge and experience in music theory from 8+ years of playing the drums – currently in a band.</w:t>
      </w:r>
      <w:r w:rsidR="009154DF">
        <w:t xml:space="preserve">               Designed band website: </w:t>
      </w:r>
      <w:hyperlink r:id="rId12" w:history="1">
        <w:r w:rsidR="009154DF" w:rsidRPr="00C62087">
          <w:rPr>
            <w:rStyle w:val="Hyperlink"/>
          </w:rPr>
          <w:t>www.thedrawingblanks.com</w:t>
        </w:r>
      </w:hyperlink>
      <w:r w:rsidR="009154DF">
        <w:t xml:space="preserve"> </w:t>
      </w:r>
    </w:p>
    <w:p w:rsidR="00D951D6" w:rsidRDefault="00477026" w:rsidP="00244934">
      <w:pPr>
        <w:pStyle w:val="ListBullet"/>
        <w:tabs>
          <w:tab w:val="clear" w:pos="216"/>
          <w:tab w:val="num" w:pos="180"/>
        </w:tabs>
        <w:spacing w:line="240" w:lineRule="auto"/>
      </w:pPr>
      <w:r>
        <w:t>Wrote,</w:t>
      </w:r>
      <w:r w:rsidR="00D951D6">
        <w:t xml:space="preserve"> directed</w:t>
      </w:r>
      <w:r>
        <w:t>, and produced</w:t>
      </w:r>
      <w:r w:rsidR="00D951D6">
        <w:t xml:space="preserve"> two plays in high school, </w:t>
      </w:r>
      <w:r>
        <w:t xml:space="preserve">providing </w:t>
      </w:r>
      <w:r w:rsidR="00D951D6">
        <w:t>experience with l</w:t>
      </w:r>
      <w:r>
        <w:t>eadership and handling finances</w:t>
      </w:r>
      <w:r w:rsidR="00D951D6">
        <w:t>.</w:t>
      </w:r>
    </w:p>
    <w:p w:rsidR="00D951D6" w:rsidRDefault="00D951D6" w:rsidP="00244934">
      <w:pPr>
        <w:pStyle w:val="ListBullet"/>
        <w:tabs>
          <w:tab w:val="clear" w:pos="216"/>
          <w:tab w:val="num" w:pos="180"/>
        </w:tabs>
        <w:spacing w:line="240" w:lineRule="auto"/>
      </w:pPr>
      <w:r>
        <w:t>Communication experience co</w:t>
      </w:r>
      <w:r w:rsidR="00477026">
        <w:t>-</w:t>
      </w:r>
      <w:r>
        <w:t>hosting a 2 hour long, weekly radio show at KSU during the semester</w:t>
      </w:r>
      <w:r w:rsidR="00247928">
        <w:t>.</w:t>
      </w:r>
    </w:p>
    <w:p w:rsidR="009154DF" w:rsidRPr="001B29CF" w:rsidRDefault="009154DF" w:rsidP="00244934">
      <w:pPr>
        <w:pStyle w:val="ListBullet"/>
        <w:tabs>
          <w:tab w:val="clear" w:pos="216"/>
          <w:tab w:val="num" w:pos="180"/>
        </w:tabs>
        <w:spacing w:line="240" w:lineRule="auto"/>
      </w:pPr>
      <w:r>
        <w:t>Travelling experience in China, Peru, Ecuador, parts of Europe, and around the United States.</w:t>
      </w:r>
    </w:p>
    <w:sectPr w:rsidR="009154DF" w:rsidRPr="001B29CF" w:rsidSect="00D951D6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C41" w:rsidRDefault="00563C41">
      <w:pPr>
        <w:spacing w:after="0"/>
      </w:pPr>
      <w:r>
        <w:separator/>
      </w:r>
    </w:p>
  </w:endnote>
  <w:endnote w:type="continuationSeparator" w:id="0">
    <w:p w:rsidR="00563C41" w:rsidRDefault="00563C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E9D" w:rsidRDefault="004E7E9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C41" w:rsidRDefault="00563C41">
      <w:pPr>
        <w:spacing w:after="0"/>
      </w:pPr>
      <w:r>
        <w:separator/>
      </w:r>
    </w:p>
  </w:footnote>
  <w:footnote w:type="continuationSeparator" w:id="0">
    <w:p w:rsidR="00563C41" w:rsidRDefault="00563C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523FAE"/>
    <w:multiLevelType w:val="hybridMultilevel"/>
    <w:tmpl w:val="5108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E558F2"/>
    <w:multiLevelType w:val="hybridMultilevel"/>
    <w:tmpl w:val="FE6E4520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D2"/>
    <w:rsid w:val="000432FC"/>
    <w:rsid w:val="000A342B"/>
    <w:rsid w:val="000A4F59"/>
    <w:rsid w:val="00141A4C"/>
    <w:rsid w:val="0018779C"/>
    <w:rsid w:val="001A6B49"/>
    <w:rsid w:val="001B29CF"/>
    <w:rsid w:val="002239B5"/>
    <w:rsid w:val="00244934"/>
    <w:rsid w:val="00247928"/>
    <w:rsid w:val="0028220F"/>
    <w:rsid w:val="002B1F18"/>
    <w:rsid w:val="002F127F"/>
    <w:rsid w:val="00325DA6"/>
    <w:rsid w:val="00356C14"/>
    <w:rsid w:val="00477026"/>
    <w:rsid w:val="004A1221"/>
    <w:rsid w:val="004D20A6"/>
    <w:rsid w:val="004E7E9D"/>
    <w:rsid w:val="00532004"/>
    <w:rsid w:val="00563C41"/>
    <w:rsid w:val="00580AE6"/>
    <w:rsid w:val="00617B26"/>
    <w:rsid w:val="006270A9"/>
    <w:rsid w:val="00675956"/>
    <w:rsid w:val="00681034"/>
    <w:rsid w:val="00741FF1"/>
    <w:rsid w:val="007F4BF3"/>
    <w:rsid w:val="00816216"/>
    <w:rsid w:val="008568E5"/>
    <w:rsid w:val="008576F1"/>
    <w:rsid w:val="00876EED"/>
    <w:rsid w:val="0087734B"/>
    <w:rsid w:val="008E45D2"/>
    <w:rsid w:val="00914041"/>
    <w:rsid w:val="009154DF"/>
    <w:rsid w:val="00962755"/>
    <w:rsid w:val="009727B1"/>
    <w:rsid w:val="009D5933"/>
    <w:rsid w:val="00A02A9E"/>
    <w:rsid w:val="00B24229"/>
    <w:rsid w:val="00BD768D"/>
    <w:rsid w:val="00BE5294"/>
    <w:rsid w:val="00BF458F"/>
    <w:rsid w:val="00C61F8E"/>
    <w:rsid w:val="00D91E00"/>
    <w:rsid w:val="00D951D6"/>
    <w:rsid w:val="00E10492"/>
    <w:rsid w:val="00E350E0"/>
    <w:rsid w:val="00E83E4B"/>
    <w:rsid w:val="00F27D57"/>
    <w:rsid w:val="00F4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D96648-2329-486F-B01F-D1BBB6E1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532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hedrawingblank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bhollan5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benh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hollan5@kent.ed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1311C0E30C4B40A704ECB5C9253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71721-C64B-4065-8650-68F44CFBB4EF}"/>
      </w:docPartPr>
      <w:docPartBody>
        <w:p w:rsidR="008D6035" w:rsidRDefault="008D6035">
          <w:pPr>
            <w:pStyle w:val="F11311C0E30C4B40A704ECB5C92531C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35"/>
    <w:rsid w:val="00260806"/>
    <w:rsid w:val="005F2A12"/>
    <w:rsid w:val="008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FBEB989FF4658815C2CF1709144AB">
    <w:name w:val="886FBEB989FF4658815C2CF1709144AB"/>
  </w:style>
  <w:style w:type="paragraph" w:customStyle="1" w:styleId="4C9E5EEF384E448990ACBD0D17AE1345">
    <w:name w:val="4C9E5EEF384E448990ACBD0D17AE1345"/>
  </w:style>
  <w:style w:type="paragraph" w:customStyle="1" w:styleId="D9FBC9AACF814656B8101981631CE2B9">
    <w:name w:val="D9FBC9AACF814656B8101981631CE2B9"/>
  </w:style>
  <w:style w:type="paragraph" w:customStyle="1" w:styleId="2F38B5FD3631454AB628A3669C11A593">
    <w:name w:val="2F38B5FD3631454AB628A3669C11A593"/>
  </w:style>
  <w:style w:type="paragraph" w:customStyle="1" w:styleId="2AC0AC8DA0DD471FB1E5036C8FE87B5B">
    <w:name w:val="2AC0AC8DA0DD471FB1E5036C8FE87B5B"/>
  </w:style>
  <w:style w:type="paragraph" w:customStyle="1" w:styleId="60CB94F960624BC29A1D81BB3AA1D8E5">
    <w:name w:val="60CB94F960624BC29A1D81BB3AA1D8E5"/>
  </w:style>
  <w:style w:type="paragraph" w:customStyle="1" w:styleId="F11311C0E30C4B40A704ECB5C92531CF">
    <w:name w:val="F11311C0E30C4B40A704ECB5C92531CF"/>
  </w:style>
  <w:style w:type="paragraph" w:customStyle="1" w:styleId="196BF054C7E8492C9DD103624C80A5F5">
    <w:name w:val="196BF054C7E8492C9DD103624C80A5F5"/>
  </w:style>
  <w:style w:type="paragraph" w:customStyle="1" w:styleId="3CF6634ADBB14C4F93CFAE38F08ADFC1">
    <w:name w:val="3CF6634ADBB14C4F93CFAE38F08ADFC1"/>
  </w:style>
  <w:style w:type="paragraph" w:customStyle="1" w:styleId="8F8BD905554F4D03AAB776AF5B2DBACE">
    <w:name w:val="8F8BD905554F4D03AAB776AF5B2DBACE"/>
  </w:style>
  <w:style w:type="paragraph" w:customStyle="1" w:styleId="D0F946935F1C4A3DAEE452C9CD7A0573">
    <w:name w:val="D0F946935F1C4A3DAEE452C9CD7A0573"/>
  </w:style>
  <w:style w:type="paragraph" w:customStyle="1" w:styleId="FB6FDB790EE04DBB87A3955A1D35AF4C">
    <w:name w:val="FB6FDB790EE04DBB87A3955A1D35AF4C"/>
  </w:style>
  <w:style w:type="paragraph" w:customStyle="1" w:styleId="1FD4C15BA75548BFB6918AAB5C73EBAC">
    <w:name w:val="1FD4C15BA75548BFB6918AAB5C73EBAC"/>
  </w:style>
  <w:style w:type="paragraph" w:customStyle="1" w:styleId="B2426C48AAAD47C4800F185B5CB86090">
    <w:name w:val="B2426C48AAAD47C4800F185B5CB86090"/>
  </w:style>
  <w:style w:type="paragraph" w:customStyle="1" w:styleId="E6503D00C8164CF7800D7F9B525694B2">
    <w:name w:val="E6503D00C8164CF7800D7F9B525694B2"/>
  </w:style>
  <w:style w:type="paragraph" w:customStyle="1" w:styleId="E97AF20F1E9D4D31B29FBEF7725B1EBE">
    <w:name w:val="E97AF20F1E9D4D31B29FBEF7725B1EBE"/>
  </w:style>
  <w:style w:type="paragraph" w:customStyle="1" w:styleId="AB25E5871A00451DA4A3BE1107DE2E70">
    <w:name w:val="AB25E5871A00451DA4A3BE1107DE2E70"/>
  </w:style>
  <w:style w:type="paragraph" w:customStyle="1" w:styleId="2DB4F4B9186745D585ED1DF49C0E6886">
    <w:name w:val="2DB4F4B9186745D585ED1DF49C0E6886"/>
  </w:style>
  <w:style w:type="paragraph" w:customStyle="1" w:styleId="65F2BCE2ECC74BBAB0C3F1139DAA4787">
    <w:name w:val="65F2BCE2ECC74BBAB0C3F1139DAA4787"/>
  </w:style>
  <w:style w:type="paragraph" w:customStyle="1" w:styleId="1B96005AB9DB4954AF8C41470C95CD82">
    <w:name w:val="1B96005AB9DB4954AF8C41470C95CD82"/>
  </w:style>
  <w:style w:type="paragraph" w:customStyle="1" w:styleId="C2BC63D500034444971B85F3EA3677AF">
    <w:name w:val="C2BC63D500034444971B85F3EA3677AF"/>
  </w:style>
  <w:style w:type="paragraph" w:customStyle="1" w:styleId="C2E7FC96DBD040B597F6452A79F5BBE2">
    <w:name w:val="C2E7FC96DBD040B597F6452A79F5BBE2"/>
  </w:style>
  <w:style w:type="paragraph" w:customStyle="1" w:styleId="5738623832E44090A7FC4D96F0CBEC0E">
    <w:name w:val="5738623832E44090A7FC4D96F0CBEC0E"/>
  </w:style>
  <w:style w:type="paragraph" w:customStyle="1" w:styleId="739D8781751947F29BEA771B4B641769">
    <w:name w:val="739D8781751947F29BEA771B4B641769"/>
  </w:style>
  <w:style w:type="paragraph" w:customStyle="1" w:styleId="CBFA8B4B34DD4A32997C177255CF4A5A">
    <w:name w:val="CBFA8B4B34DD4A32997C177255CF4A5A"/>
  </w:style>
  <w:style w:type="paragraph" w:customStyle="1" w:styleId="BB3AC22F0D1F492395D06A182FC03CF6">
    <w:name w:val="BB3AC22F0D1F492395D06A182FC03CF6"/>
  </w:style>
  <w:style w:type="paragraph" w:customStyle="1" w:styleId="455678380A224622BBC19012777392B7">
    <w:name w:val="455678380A224622BBC19012777392B7"/>
  </w:style>
  <w:style w:type="paragraph" w:customStyle="1" w:styleId="9DA44110DFED4BE5A2E33471C54339EA">
    <w:name w:val="9DA44110DFED4BE5A2E33471C54339EA"/>
  </w:style>
  <w:style w:type="paragraph" w:customStyle="1" w:styleId="7E77F7B6714C4B00AAA61024B7660941">
    <w:name w:val="7E77F7B6714C4B00AAA61024B7660941"/>
  </w:style>
  <w:style w:type="paragraph" w:customStyle="1" w:styleId="4ED1FC11CC064E79B8BBFAEAFE563E58">
    <w:name w:val="4ED1FC11CC064E79B8BBFAEAFE563E58"/>
  </w:style>
  <w:style w:type="paragraph" w:customStyle="1" w:styleId="A6E652892C9E430EA6ED9B417DE577E5">
    <w:name w:val="A6E652892C9E430EA6ED9B417DE577E5"/>
  </w:style>
  <w:style w:type="paragraph" w:customStyle="1" w:styleId="887990E3A84245FDB7386AE0273EAE3B">
    <w:name w:val="887990E3A84245FDB7386AE0273EAE3B"/>
  </w:style>
  <w:style w:type="paragraph" w:customStyle="1" w:styleId="3EF3D87A24B948EBAF2E5CAAEA7A46A7">
    <w:name w:val="3EF3D87A24B948EBAF2E5CAAEA7A46A7"/>
  </w:style>
  <w:style w:type="paragraph" w:customStyle="1" w:styleId="FDF3872269374611948633C5BC0FD474">
    <w:name w:val="FDF3872269374611948633C5BC0FD474"/>
    <w:rsid w:val="008D60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034DC-1E9B-423D-90A4-5CEB6D94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24784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 Holland</dc:creator>
  <cp:keywords/>
  <cp:lastModifiedBy>Ben Holland</cp:lastModifiedBy>
  <cp:revision>9</cp:revision>
  <cp:lastPrinted>2017-04-11T23:06:00Z</cp:lastPrinted>
  <dcterms:created xsi:type="dcterms:W3CDTF">2017-02-24T23:18:00Z</dcterms:created>
  <dcterms:modified xsi:type="dcterms:W3CDTF">2017-04-17T02:38:00Z</dcterms:modified>
  <cp:version/>
</cp:coreProperties>
</file>